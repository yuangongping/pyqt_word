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6472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/>
      </w:r>
      <w:r w:rsidR="00997125"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 xml:space="preserve"/>
      </w:r>
      <w:r w:rsidR="00997125"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r>
        <w:rPr>
          <w:rFonts w:hint="eastAsia"/>
          <w:spacing w:val="36"/>
          <w:sz w:val="28"/>
        </w:rPr>
        <w:t>第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color w:val="C00000"/>
          <w:sz w:val="28"/>
          <w:u w:val="single"/>
        </w:rPr>
        <w:t xml:space="preserve">   </w:t>
      </w:r>
      <w:r>
        <w:rPr>
          <w:color w:val="C00000"/>
          <w:sz w:val="28"/>
        </w:rPr>
        <w:t xml:space="preserve">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</w:t>
      </w:r>
      <w:proofErr w:type="gramStart"/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47263" w:rsidP="00647263">
            <w:pPr>
              <w:ind w:firstLineChars="200" w:firstLine="56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  <w:p w:rsidR="0009570D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09570D" w:rsidRPr="00F22ED4" w:rsidRDefault="0009570D">
            <w:pPr>
              <w:rPr>
                <w:color w:val="C00000"/>
                <w:sz w:val="28"/>
              </w:rPr>
            </w:pPr>
          </w:p>
          <w:p w:rsidR="00647263" w:rsidRDefault="00647263">
            <w:pPr>
              <w:rPr>
                <w:color w:val="C00000"/>
                <w:sz w:val="28"/>
              </w:rPr>
            </w:pPr>
            <w:proofErr w:type="gramStart"/>
            <w:r>
              <w:rPr>
                <w:rFonts w:hint="eastAsia"/>
                <w:color w:val="C00000"/>
                <w:sz w:val="28"/>
              </w:rPr>
              <w:t xml:space="preserve"/>
            </w:r>
          </w:p>
          <w:p w:rsidR="006B493B" w:rsidRDefault="006B493B" w:rsidP="00647263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Pr="00647263" w:rsidRDefault="00647263" w:rsidP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/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 w:rsidP="006472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/>
            </w: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E3F" w:rsidRDefault="00D40E3F" w:rsidP="001B6336">
      <w:r>
        <w:separator/>
      </w:r>
    </w:p>
  </w:endnote>
  <w:endnote w:type="continuationSeparator" w:id="0">
    <w:p w:rsidR="00D40E3F" w:rsidRDefault="00D40E3F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E3F" w:rsidRDefault="00D40E3F" w:rsidP="001B6336">
      <w:r>
        <w:separator/>
      </w:r>
    </w:p>
  </w:footnote>
  <w:footnote w:type="continuationSeparator" w:id="0">
    <w:p w:rsidR="00D40E3F" w:rsidRDefault="00D40E3F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09570D"/>
    <w:rsid w:val="000C17A7"/>
    <w:rsid w:val="000C6112"/>
    <w:rsid w:val="000E05BA"/>
    <w:rsid w:val="001B6336"/>
    <w:rsid w:val="004540AA"/>
    <w:rsid w:val="00556FC2"/>
    <w:rsid w:val="00647263"/>
    <w:rsid w:val="006B493B"/>
    <w:rsid w:val="009664E0"/>
    <w:rsid w:val="00997125"/>
    <w:rsid w:val="00CD7B28"/>
    <w:rsid w:val="00D40DE9"/>
    <w:rsid w:val="00D40E3F"/>
    <w:rsid w:val="00F22ED4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111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8</cp:revision>
  <dcterms:created xsi:type="dcterms:W3CDTF">2021-03-31T16:00:00Z</dcterms:created>
  <dcterms:modified xsi:type="dcterms:W3CDTF">2021-04-25T09:05:00Z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